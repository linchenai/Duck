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 w:eastAsia="宋体"/>
          <w:b/>
          <w:sz w:val="32"/>
          <w:szCs w:val="32"/>
        </w:rPr>
        <w:t>阿里鸭鸭</w:t>
      </w:r>
      <w:r>
        <w:rPr>
          <w:rFonts w:hint="eastAsia"/>
          <w:b/>
          <w:sz w:val="32"/>
          <w:szCs w:val="32"/>
        </w:rPr>
        <w:t>项目数据字典</w:t>
      </w:r>
    </w:p>
    <w:tbl>
      <w:tblPr>
        <w:tblStyle w:val="8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12" w:space="0"/>
              <w:bottom w:val="single" w:color="auto" w:sz="4" w:space="0"/>
            </w:tcBorders>
            <w:shd w:val="pct5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数据库系统及版本：</w:t>
            </w:r>
          </w:p>
        </w:tc>
        <w:tc>
          <w:tcPr>
            <w:tcW w:w="6004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Mysql-5.7.22-winx64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数据库名称：</w:t>
            </w:r>
          </w:p>
        </w:tc>
        <w:tc>
          <w:tcPr>
            <w:tcW w:w="6004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aliduck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测试账号及密码：</w:t>
            </w:r>
          </w:p>
        </w:tc>
        <w:tc>
          <w:tcPr>
            <w:tcW w:w="6004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root ,aliduck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字符集：</w:t>
            </w:r>
          </w:p>
        </w:tc>
        <w:tc>
          <w:tcPr>
            <w:tcW w:w="6004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tf-8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bottom w:val="single" w:color="auto" w:sz="12" w:space="0"/>
            </w:tcBorders>
            <w:shd w:val="pct5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创建人及日期：</w:t>
            </w:r>
          </w:p>
        </w:tc>
        <w:tc>
          <w:tcPr>
            <w:tcW w:w="6004" w:type="dxa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林晨</w:t>
            </w:r>
          </w:p>
        </w:tc>
      </w:tr>
    </w:tbl>
    <w:p>
      <w:pPr>
        <w:jc w:val="center"/>
      </w:pPr>
    </w:p>
    <w:tbl>
      <w:tblPr>
        <w:tblStyle w:val="8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更新维护记录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维护人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维护内容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2018.8.9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林晨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数据库表单构建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2018.8.12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张博健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  <w:r>
              <w:t>数据库</w:t>
            </w:r>
            <w:r>
              <w:rPr>
                <w:rFonts w:hint="eastAsia"/>
              </w:rPr>
              <w:t>表单优化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jc w:val="center"/>
      </w:pPr>
    </w:p>
    <w:tbl>
      <w:tblPr>
        <w:tblStyle w:val="8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命名规范及约定</w:t>
            </w:r>
            <w:r>
              <w:rPr>
                <w:rFonts w:hint="eastAsia" w:eastAsia="宋体"/>
                <w:b/>
              </w:rPr>
              <w:t>（属性默认类型定义Oracle参考，X均为对象名,横线可省略）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分项名称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命名规范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对象名称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Xname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判断字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功能名flag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图片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Ximg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金额价格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Xprice(总价为sum)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数量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Xnum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用户个人资料（邮箱，地址，等）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User功能名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</w:tr>
    </w:tbl>
    <w:p>
      <w:pPr>
        <w:jc w:val="center"/>
      </w:pPr>
    </w:p>
    <w:tbl>
      <w:tblPr>
        <w:tblStyle w:val="8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数据表说明（共</w:t>
            </w:r>
            <w:r>
              <w:rPr>
                <w:rFonts w:hint="eastAsia" w:eastAsia="宋体"/>
                <w:b/>
              </w:rPr>
              <w:t>13</w:t>
            </w:r>
            <w:r>
              <w:rPr>
                <w:rFonts w:hint="eastAsia"/>
                <w:b/>
              </w:rPr>
              <w:t>张表）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user_info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用于存储用户信息等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user_security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用于存储用户密保问题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user_info</w:t>
            </w:r>
            <w:r>
              <w:rPr>
                <w:rFonts w:hint="eastAsia" w:eastAsia="宋体"/>
              </w:rPr>
              <w:t>子表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_addr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用于存储用户地址信息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user_info</w:t>
            </w:r>
            <w:r>
              <w:rPr>
                <w:rFonts w:hint="eastAsia" w:eastAsia="宋体"/>
              </w:rPr>
              <w:t>子表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bill</w:t>
            </w:r>
            <w:r>
              <w:rPr>
                <w:b/>
              </w:rPr>
              <w:t>_info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</w:t>
            </w:r>
            <w:r>
              <w:rPr>
                <w:rFonts w:eastAsia="宋体"/>
              </w:rPr>
              <w:t>订单</w:t>
            </w:r>
            <w:r>
              <w:rPr>
                <w:rFonts w:hint="eastAsia" w:eastAsia="宋体"/>
              </w:rPr>
              <w:t>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bill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pro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用于存储收货地址信息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bill</w:t>
            </w:r>
            <w:r>
              <w:rPr>
                <w:b/>
              </w:rPr>
              <w:t>_info</w:t>
            </w:r>
            <w:r>
              <w:rPr>
                <w:rFonts w:hint="eastAsia" w:eastAsia="宋体"/>
              </w:rPr>
              <w:t>子表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bill_list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用于存储订单后台信息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订单后台表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cart_info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用于存储购物车信息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cart_</w:t>
            </w:r>
            <w:r>
              <w:rPr>
                <w:rFonts w:hint="eastAsia"/>
                <w:b/>
              </w:rPr>
              <w:t>pro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用于存储商品信息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cart_info</w:t>
            </w:r>
            <w:r>
              <w:rPr>
                <w:rFonts w:hint="eastAsia" w:eastAsia="宋体"/>
              </w:rPr>
              <w:t>子表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用于存储商品信息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b/>
              </w:rPr>
              <w:t>comment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</w:t>
            </w:r>
            <w:r>
              <w:rPr>
                <w:rFonts w:eastAsia="宋体"/>
              </w:rPr>
              <w:t>商品评论</w:t>
            </w:r>
            <w:r>
              <w:rPr>
                <w:rFonts w:hint="eastAsia" w:eastAsia="宋体"/>
              </w:rPr>
              <w:t>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wish_list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用于存储心愿单信息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心愿单表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wish</w:t>
            </w:r>
            <w:r>
              <w:rPr>
                <w:b/>
              </w:rPr>
              <w:t xml:space="preserve"> _</w:t>
            </w:r>
            <w:r>
              <w:rPr>
                <w:rFonts w:hint="eastAsia"/>
                <w:b/>
              </w:rPr>
              <w:t>pro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用于存储心愿单</w:t>
            </w:r>
            <w:r>
              <w:rPr>
                <w:rFonts w:eastAsia="宋体"/>
              </w:rPr>
              <w:t>中商品</w:t>
            </w:r>
            <w:r>
              <w:rPr>
                <w:rFonts w:hint="eastAsia" w:eastAsia="宋体"/>
              </w:rPr>
              <w:t>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wish_list</w:t>
            </w:r>
            <w:r>
              <w:rPr>
                <w:rFonts w:hint="eastAsia" w:eastAsia="宋体"/>
              </w:rPr>
              <w:t>子表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b/>
              </w:rPr>
              <w:t>admin_info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用于存储</w:t>
            </w:r>
            <w:r>
              <w:rPr>
                <w:rFonts w:eastAsia="宋体"/>
              </w:rPr>
              <w:t>管理员</w:t>
            </w:r>
            <w:r>
              <w:rPr>
                <w:rFonts w:hint="eastAsia" w:eastAsia="宋体"/>
              </w:rPr>
              <w:t>信息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eastAsia="宋体"/>
              </w:rPr>
            </w:pP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8"/>
        <w:tblW w:w="889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5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897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表名：用户信息</w:t>
            </w:r>
            <w:r>
              <w:rPr>
                <w:b/>
              </w:rPr>
              <w:t>user_info</w:t>
            </w:r>
            <w:r>
              <w:rPr>
                <w:rFonts w:hint="eastAsia"/>
                <w:b/>
              </w:rPr>
              <w:t xml:space="preserve">                含义：</w:t>
            </w:r>
            <w:r>
              <w:rPr>
                <w:b/>
              </w:rPr>
              <w:t>储存</w:t>
            </w: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的基本</w:t>
            </w: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用户的编号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user_account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用户注册的账号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password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用户注册的</w:t>
            </w:r>
            <w:r>
              <w:t>密码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gender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用户的性别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phone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用户的</w:t>
            </w:r>
            <w:r>
              <w:t>联系方式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user_address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用户的地址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用户的出生日期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photo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用户的头像图片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用户所</w:t>
            </w:r>
            <w:r>
              <w:rPr>
                <w:rFonts w:hint="eastAsia"/>
              </w:rPr>
              <w:t>使用的</w:t>
            </w:r>
            <w:r>
              <w:t>昵称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用户</w:t>
            </w:r>
            <w:r>
              <w:rPr>
                <w:rFonts w:hint="eastAsia"/>
              </w:rPr>
              <w:t>所使用的</w:t>
            </w:r>
            <w:r>
              <w:t>邮箱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889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5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897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表名：用户安保</w:t>
            </w:r>
            <w:r>
              <w:rPr>
                <w:b/>
              </w:rPr>
              <w:t>user_security</w:t>
            </w:r>
            <w:r>
              <w:rPr>
                <w:rFonts w:hint="eastAsia"/>
                <w:b/>
              </w:rPr>
              <w:t xml:space="preserve">                含义：</w:t>
            </w:r>
            <w:r>
              <w:rPr>
                <w:b/>
              </w:rPr>
              <w:t>储存</w:t>
            </w: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安保的基本</w:t>
            </w: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sec_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问题</w:t>
            </w:r>
            <w:r>
              <w:t>的编号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用户的编号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sec_</w:t>
            </w:r>
            <w:r>
              <w:rPr>
                <w:rFonts w:hint="eastAsia"/>
              </w:rPr>
              <w:t>question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用户设置的密保问题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sec_answer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用户设置的密保</w:t>
            </w:r>
            <w:r>
              <w:rPr>
                <w:rFonts w:hint="eastAsia"/>
              </w:rPr>
              <w:t>答案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 xml:space="preserve">suspension 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bool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是否冻结该账户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表名：订单信息bill</w:t>
            </w:r>
            <w:r>
              <w:rPr>
                <w:b/>
              </w:rPr>
              <w:t>_info</w:t>
            </w:r>
            <w:r>
              <w:rPr>
                <w:rFonts w:hint="eastAsia"/>
                <w:b/>
              </w:rPr>
              <w:t xml:space="preserve">                含义：</w:t>
            </w:r>
            <w:r>
              <w:rPr>
                <w:b/>
              </w:rPr>
              <w:t>储存</w:t>
            </w:r>
            <w:r>
              <w:rPr>
                <w:rFonts w:hint="eastAsia"/>
                <w:b/>
              </w:rPr>
              <w:t>订单</w:t>
            </w:r>
            <w:r>
              <w:rPr>
                <w:b/>
              </w:rPr>
              <w:t>的基本</w:t>
            </w: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bill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订单</w:t>
            </w:r>
            <w:r>
              <w:t>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该订单的归属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bill_value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该订单的</w:t>
            </w:r>
            <w:r>
              <w:rPr>
                <w:rFonts w:hint="eastAsia"/>
              </w:rPr>
              <w:t>总值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bill_</w:t>
            </w:r>
            <w:r>
              <w:rPr>
                <w:rFonts w:hint="eastAsia"/>
              </w:rPr>
              <w:t>address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该订单的收货地址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ill_time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该订单创建的时间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send_</w:t>
            </w:r>
            <w:r>
              <w:rPr>
                <w:rFonts w:hint="eastAsia"/>
              </w:rPr>
              <w:t>time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该订单发货时间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get_time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该订单</w:t>
            </w:r>
            <w:r>
              <w:rPr>
                <w:rFonts w:hint="eastAsia"/>
              </w:rPr>
              <w:t>收货</w:t>
            </w:r>
            <w:r>
              <w:t>时间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表名：订单中的</w:t>
            </w:r>
            <w:r>
              <w:rPr>
                <w:b/>
              </w:rPr>
              <w:t>商品</w:t>
            </w:r>
            <w:r>
              <w:rPr>
                <w:rFonts w:hint="eastAsia"/>
                <w:b/>
              </w:rPr>
              <w:t>bill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pro                含义：</w:t>
            </w:r>
            <w:r>
              <w:rPr>
                <w:b/>
              </w:rPr>
              <w:t>储存</w:t>
            </w:r>
            <w:r>
              <w:rPr>
                <w:rFonts w:hint="eastAsia"/>
                <w:b/>
              </w:rPr>
              <w:t>订单</w:t>
            </w:r>
            <w:r>
              <w:rPr>
                <w:b/>
              </w:rPr>
              <w:t>的商品</w:t>
            </w: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产品的编号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bill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订单</w:t>
            </w:r>
            <w:r>
              <w:t>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该订单的归属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amount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购买某件商品的量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订单中商品的名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pro_prince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某件商品的价格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value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</w:t>
            </w:r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表名：收货地址user</w:t>
            </w:r>
            <w:r>
              <w:rPr>
                <w:b/>
              </w:rPr>
              <w:t>_addr</w:t>
            </w:r>
            <w:r>
              <w:rPr>
                <w:rFonts w:hint="eastAsia"/>
                <w:b/>
              </w:rPr>
              <w:t xml:space="preserve">                含义：</w:t>
            </w:r>
            <w:r>
              <w:rPr>
                <w:b/>
              </w:rPr>
              <w:t>用户的所有收货地址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address_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收货地址的编号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</w:t>
            </w:r>
            <w:r>
              <w:rPr>
                <w:rFonts w:hint="eastAsia"/>
              </w:rPr>
              <w:t>收货地址</w:t>
            </w:r>
            <w:r>
              <w:t>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phone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用户的</w:t>
            </w:r>
            <w:r>
              <w:t>联系方式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表名：评论信息</w:t>
            </w:r>
            <w:r>
              <w:rPr>
                <w:b/>
              </w:rPr>
              <w:t>comment</w:t>
            </w:r>
            <w:r>
              <w:rPr>
                <w:rFonts w:hint="eastAsia"/>
                <w:b/>
              </w:rPr>
              <w:t xml:space="preserve">                含义：</w:t>
            </w:r>
            <w:r>
              <w:rPr>
                <w:b/>
              </w:rPr>
              <w:t>关于商品的评论信息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comment_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评论信息的编号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该评论信息的归属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评论的商品的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用户所</w:t>
            </w:r>
            <w:r>
              <w:rPr>
                <w:rFonts w:hint="eastAsia"/>
              </w:rPr>
              <w:t>使用的</w:t>
            </w:r>
            <w:r>
              <w:t>昵称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comment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comment_time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用户的</w:t>
            </w:r>
            <w:r>
              <w:t>联系方式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</w:t>
            </w:r>
            <w:r>
              <w:rPr>
                <w:b/>
              </w:rPr>
              <w:t>购物车cart_info</w:t>
            </w:r>
            <w:r>
              <w:rPr>
                <w:rFonts w:hint="eastAsia"/>
                <w:b/>
              </w:rPr>
              <w:t xml:space="preserve">                含义：</w:t>
            </w:r>
            <w:r>
              <w:rPr>
                <w:b/>
              </w:rPr>
              <w:t>用户的购物车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cart_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购物车的编号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</w:t>
            </w:r>
            <w:r>
              <w:rPr>
                <w:rFonts w:hint="eastAsia"/>
              </w:rPr>
              <w:t>购物车</w:t>
            </w:r>
            <w:r>
              <w:t>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cart_</w:t>
            </w:r>
            <w:r>
              <w:rPr>
                <w:rFonts w:hint="eastAsia"/>
              </w:rPr>
              <w:t>value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购物车中的总价值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</w:t>
            </w:r>
            <w:r>
              <w:rPr>
                <w:b/>
              </w:rPr>
              <w:t>购物车</w:t>
            </w:r>
            <w:r>
              <w:rPr>
                <w:rFonts w:hint="eastAsia"/>
                <w:b/>
              </w:rPr>
              <w:t>中的</w:t>
            </w:r>
            <w:r>
              <w:rPr>
                <w:b/>
              </w:rPr>
              <w:t>商品cart_</w:t>
            </w:r>
            <w:r>
              <w:rPr>
                <w:rFonts w:hint="eastAsia"/>
                <w:b/>
              </w:rPr>
              <w:t>pro                含义：</w:t>
            </w:r>
            <w:r>
              <w:rPr>
                <w:b/>
              </w:rPr>
              <w:t>储存购物车的商品</w:t>
            </w: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产品的编号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购物车</w:t>
            </w:r>
            <w:r>
              <w:t>中商品的名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cart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所属的</w:t>
            </w:r>
            <w:r>
              <w:t>购物车的编号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该购物车的归属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amount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购买某件商品的量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pro_prince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某件商品的价格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value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</w:t>
            </w:r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表名：商品product                含义：</w:t>
            </w:r>
            <w:r>
              <w:rPr>
                <w:b/>
              </w:rPr>
              <w:t>商品信息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pro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商品的编号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pro</w:t>
            </w:r>
            <w:r>
              <w:t>_</w:t>
            </w:r>
            <w:r>
              <w:rPr>
                <w:rFonts w:hint="eastAsia"/>
              </w:rPr>
              <w:t>prince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商品的价格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商品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info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对于该商品的描述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pro_image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购买某商品的数量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soldout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商品的销量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uyin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</w:t>
            </w:r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total_amount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</w:t>
            </w:r>
            <w:r>
              <w:rPr>
                <w:rFonts w:hint="eastAsia"/>
              </w:rPr>
              <w:t>总量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  <w:r>
              <w:t>ikey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商品的点赞数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</w:t>
            </w:r>
            <w:r>
              <w:rPr>
                <w:b/>
              </w:rPr>
              <w:t>订单列表</w:t>
            </w:r>
            <w:r>
              <w:rPr>
                <w:rFonts w:hint="eastAsia"/>
                <w:b/>
              </w:rPr>
              <w:t>bill_list                含义：</w:t>
            </w:r>
            <w:r>
              <w:rPr>
                <w:b/>
              </w:rPr>
              <w:t>订单列表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bill_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订单</w:t>
            </w:r>
            <w:r>
              <w:t>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某订单的归属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user_state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用户状态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bill</w:t>
            </w:r>
            <w:r>
              <w:t>_state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订单状态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表名：心愿单wish_list                含义：</w:t>
            </w:r>
            <w:r>
              <w:rPr>
                <w:b/>
              </w:rPr>
              <w:t>心愿单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wish_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心愿单</w:t>
            </w:r>
            <w:r>
              <w:t>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某心愿单的归属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ish_value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心愿单中的商品总价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  <w:ind w:left="120"/>
        <w:jc w:val="center"/>
      </w:pPr>
    </w:p>
    <w:p>
      <w:pPr>
        <w:pStyle w:val="2"/>
        <w:ind w:left="120"/>
        <w:jc w:val="center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47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rFonts w:hint="eastAsia"/>
                <w:b/>
              </w:rPr>
              <w:t>表名：</w:t>
            </w:r>
            <w:r>
              <w:rPr>
                <w:b/>
              </w:rPr>
              <w:t>心愿单</w:t>
            </w:r>
            <w:r>
              <w:rPr>
                <w:rFonts w:hint="eastAsia"/>
                <w:b/>
              </w:rPr>
              <w:t>中的</w:t>
            </w:r>
            <w:r>
              <w:rPr>
                <w:b/>
              </w:rPr>
              <w:t>商品</w:t>
            </w:r>
            <w:r>
              <w:rPr>
                <w:rFonts w:hint="eastAsia"/>
                <w:b/>
              </w:rPr>
              <w:t>wish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pro          含义：</w:t>
            </w:r>
            <w:r>
              <w:rPr>
                <w:b/>
              </w:rPr>
              <w:t>储存心愿单的商品</w:t>
            </w: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产品的编号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name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购物车</w:t>
            </w:r>
            <w:r>
              <w:t>中商品的名</w:t>
            </w:r>
            <w:r>
              <w:rPr>
                <w:rFonts w:hint="eastAsia"/>
              </w:rPr>
              <w:t>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wish_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心愿单</w:t>
            </w:r>
            <w:r>
              <w:t>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某心愿单的归属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外键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amount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购买某件商品的量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pro_prince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某件商品的价格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pro_</w:t>
            </w:r>
            <w:r>
              <w:rPr>
                <w:rFonts w:hint="eastAsia"/>
              </w:rPr>
              <w:t>value</w:t>
            </w:r>
          </w:p>
        </w:tc>
        <w:tc>
          <w:tcPr>
            <w:tcW w:w="134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double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某件商品的</w:t>
            </w:r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</w:pPr>
    </w:p>
    <w:p>
      <w:pPr>
        <w:pStyle w:val="2"/>
        <w:ind w:left="120"/>
        <w:jc w:val="center"/>
      </w:pPr>
    </w:p>
    <w:p>
      <w:pPr>
        <w:pStyle w:val="2"/>
      </w:pPr>
    </w:p>
    <w:tbl>
      <w:tblPr>
        <w:tblStyle w:val="8"/>
        <w:tblW w:w="903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707"/>
        <w:gridCol w:w="852"/>
        <w:gridCol w:w="850"/>
        <w:gridCol w:w="2124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039" w:type="dxa"/>
            <w:gridSpan w:val="7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表名：</w:t>
            </w:r>
            <w:r>
              <w:rPr>
                <w:b/>
              </w:rPr>
              <w:t>员工信息</w:t>
            </w:r>
            <w:r>
              <w:rPr>
                <w:rFonts w:hint="eastAsia"/>
                <w:b/>
              </w:rPr>
              <w:t>admin_info                含义：员工信息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pct5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admin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int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员工的编号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  <w:r>
              <w:t>自增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admin_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员工姓名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admin_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员工的联系方式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admin_a</w:t>
            </w:r>
            <w:r>
              <w:rPr>
                <w:rFonts w:hint="eastAsia"/>
              </w:rPr>
              <w:t>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员工的账号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admin</w:t>
            </w:r>
            <w:r>
              <w:t>_</w:t>
            </w:r>
            <w:r>
              <w:rPr>
                <w:rFonts w:hint="eastAsia"/>
              </w:rPr>
              <w:t>pwd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是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  <w:r>
              <w:t>员工的密码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pStyle w:val="2"/>
      </w:pPr>
      <w:bookmarkStart w:id="0" w:name="_GoBack"/>
      <w:bookmarkEnd w:id="0"/>
    </w:p>
    <w:sectPr>
      <w:headerReference r:id="rId3" w:type="default"/>
      <w:pgSz w:w="11910" w:h="16840"/>
      <w:pgMar w:top="106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4D"/>
    <w:family w:val="roman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ascii="黑体" w:hAnsi="Verdana" w:eastAsia="黑体"/>
      </w:rPr>
      <w:drawing>
        <wp:inline distT="0" distB="0" distL="0" distR="0">
          <wp:extent cx="676275" cy="266700"/>
          <wp:effectExtent l="1905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231" cy="268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A1"/>
    <w:rsid w:val="00015E76"/>
    <w:rsid w:val="00023E1B"/>
    <w:rsid w:val="000415DD"/>
    <w:rsid w:val="0008612E"/>
    <w:rsid w:val="00091881"/>
    <w:rsid w:val="00175623"/>
    <w:rsid w:val="001834D4"/>
    <w:rsid w:val="001964F3"/>
    <w:rsid w:val="001B1BAE"/>
    <w:rsid w:val="002B37A4"/>
    <w:rsid w:val="002C0DD7"/>
    <w:rsid w:val="00326D0C"/>
    <w:rsid w:val="00391BBC"/>
    <w:rsid w:val="003F049F"/>
    <w:rsid w:val="0044758D"/>
    <w:rsid w:val="004602C2"/>
    <w:rsid w:val="0047179B"/>
    <w:rsid w:val="004B5690"/>
    <w:rsid w:val="004D169C"/>
    <w:rsid w:val="00505F8E"/>
    <w:rsid w:val="00510D26"/>
    <w:rsid w:val="0052743D"/>
    <w:rsid w:val="0057335C"/>
    <w:rsid w:val="005B4B37"/>
    <w:rsid w:val="005B75A1"/>
    <w:rsid w:val="005E25C2"/>
    <w:rsid w:val="005E4115"/>
    <w:rsid w:val="005E5A24"/>
    <w:rsid w:val="005F4E94"/>
    <w:rsid w:val="006032FA"/>
    <w:rsid w:val="00621368"/>
    <w:rsid w:val="00652DDC"/>
    <w:rsid w:val="00676704"/>
    <w:rsid w:val="00693CE6"/>
    <w:rsid w:val="006B7BD0"/>
    <w:rsid w:val="006F307F"/>
    <w:rsid w:val="00711C6E"/>
    <w:rsid w:val="00723901"/>
    <w:rsid w:val="00766D61"/>
    <w:rsid w:val="007913FA"/>
    <w:rsid w:val="00801DD1"/>
    <w:rsid w:val="00820A9E"/>
    <w:rsid w:val="008573F5"/>
    <w:rsid w:val="00861976"/>
    <w:rsid w:val="00887D11"/>
    <w:rsid w:val="00895844"/>
    <w:rsid w:val="008B3ABC"/>
    <w:rsid w:val="008E51EF"/>
    <w:rsid w:val="00933A01"/>
    <w:rsid w:val="00934BCF"/>
    <w:rsid w:val="0094194E"/>
    <w:rsid w:val="009A3A98"/>
    <w:rsid w:val="009C5C6E"/>
    <w:rsid w:val="009F5E23"/>
    <w:rsid w:val="00A33A1D"/>
    <w:rsid w:val="00A653D9"/>
    <w:rsid w:val="00AB59AC"/>
    <w:rsid w:val="00B617A7"/>
    <w:rsid w:val="00BA082C"/>
    <w:rsid w:val="00BD2B0E"/>
    <w:rsid w:val="00C00D49"/>
    <w:rsid w:val="00C02949"/>
    <w:rsid w:val="00C65284"/>
    <w:rsid w:val="00C83AD8"/>
    <w:rsid w:val="00C97BEA"/>
    <w:rsid w:val="00CA1FBB"/>
    <w:rsid w:val="00CB3643"/>
    <w:rsid w:val="00D22E1B"/>
    <w:rsid w:val="00D51060"/>
    <w:rsid w:val="00D73E84"/>
    <w:rsid w:val="00D74332"/>
    <w:rsid w:val="00D917B9"/>
    <w:rsid w:val="00DA08B4"/>
    <w:rsid w:val="00DE7CC8"/>
    <w:rsid w:val="00DE7D73"/>
    <w:rsid w:val="00E05213"/>
    <w:rsid w:val="00E23BEC"/>
    <w:rsid w:val="00E241E5"/>
    <w:rsid w:val="00E30483"/>
    <w:rsid w:val="00E35D71"/>
    <w:rsid w:val="00E754E7"/>
    <w:rsid w:val="00E839A4"/>
    <w:rsid w:val="00E967B9"/>
    <w:rsid w:val="00E9735A"/>
    <w:rsid w:val="00EA3DA3"/>
    <w:rsid w:val="00EA7FA8"/>
    <w:rsid w:val="00ED3513"/>
    <w:rsid w:val="00EE491C"/>
    <w:rsid w:val="00F00C58"/>
    <w:rsid w:val="00F01D3E"/>
    <w:rsid w:val="00F3108E"/>
    <w:rsid w:val="00F626CF"/>
    <w:rsid w:val="00FC25C7"/>
    <w:rsid w:val="1C971808"/>
    <w:rsid w:val="39800EBF"/>
    <w:rsid w:val="505E6C70"/>
    <w:rsid w:val="5C676341"/>
    <w:rsid w:val="656D5E66"/>
    <w:rsid w:val="70AD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2"/>
      <w:lang w:eastAsia="en-US" w:bidi="en-US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6"/>
    <w:link w:val="5"/>
    <w:uiPriority w:val="99"/>
    <w:rPr>
      <w:sz w:val="18"/>
      <w:szCs w:val="18"/>
    </w:rPr>
  </w:style>
  <w:style w:type="character" w:customStyle="1" w:styleId="10">
    <w:name w:val="页脚字符"/>
    <w:basedOn w:val="6"/>
    <w:link w:val="4"/>
    <w:uiPriority w:val="99"/>
    <w:rPr>
      <w:sz w:val="18"/>
      <w:szCs w:val="18"/>
    </w:rPr>
  </w:style>
  <w:style w:type="character" w:customStyle="1" w:styleId="11">
    <w:name w:val="批注框文本字符"/>
    <w:basedOn w:val="6"/>
    <w:link w:val="3"/>
    <w:semiHidden/>
    <w:uiPriority w:val="99"/>
    <w:rPr>
      <w:sz w:val="18"/>
      <w:szCs w:val="18"/>
    </w:rPr>
  </w:style>
  <w:style w:type="paragraph" w:customStyle="1" w:styleId="12">
    <w:name w:val="Table Paragraph"/>
    <w:basedOn w:val="1"/>
    <w:qFormat/>
    <w:uiPriority w:val="1"/>
    <w:pPr>
      <w:ind w:left="83"/>
    </w:pPr>
    <w:rPr>
      <w:rFonts w:ascii="Arial" w:hAnsi="Arial" w:eastAsia="Arial" w:cs="Arial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wps\en_U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A7A83-011F-D546-8BFE-0BEEB28FC3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C:\Users\asus\AppData\Roaming\Kingsoft\office6\templates\wps\en_US\Normal.wpt</Template>
  <Pages>4</Pages>
  <Words>596</Words>
  <Characters>3399</Characters>
  <Lines>28</Lines>
  <Paragraphs>7</Paragraphs>
  <TotalTime>1075</TotalTime>
  <ScaleCrop>false</ScaleCrop>
  <LinksUpToDate>false</LinksUpToDate>
  <CharactersWithSpaces>3988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2018-08-11T01:56:00Z</dcterms:created>
  <dc:creator>ICER</dc:creator>
  <cp:lastModifiedBy>朝馒夕食</cp:lastModifiedBy>
  <dcterms:modified xsi:type="dcterms:W3CDTF">2018-08-15T11:38:53Z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